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1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989"/>
        <w:gridCol w:w="1466"/>
        <w:gridCol w:w="1036"/>
        <w:gridCol w:w="886"/>
        <w:gridCol w:w="895"/>
        <w:gridCol w:w="869"/>
        <w:gridCol w:w="922"/>
        <w:gridCol w:w="919"/>
        <w:gridCol w:w="1748"/>
      </w:tblGrid>
      <w:tr w:rsidR="0000417F" w:rsidRPr="00D55BB3" w14:paraId="379DF765" w14:textId="77777777" w:rsidTr="00D91011">
        <w:trPr>
          <w:trHeight w:val="278"/>
          <w:tblHeader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2EEB3" w14:textId="77777777" w:rsidR="0000417F" w:rsidRPr="004F5F47" w:rsidRDefault="0000417F" w:rsidP="003B135D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Exp. No.</w:t>
            </w:r>
          </w:p>
        </w:tc>
        <w:tc>
          <w:tcPr>
            <w:tcW w:w="1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BFAEF" w14:textId="77777777" w:rsidR="0000417F" w:rsidRPr="004F5F47" w:rsidRDefault="0000417F" w:rsidP="003B135D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List of Experiments</w:t>
            </w:r>
          </w:p>
        </w:tc>
        <w:tc>
          <w:tcPr>
            <w:tcW w:w="14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65541" w14:textId="77777777" w:rsidR="0000417F" w:rsidRPr="004F5F47" w:rsidRDefault="0000417F" w:rsidP="003B135D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Date</w:t>
            </w:r>
          </w:p>
        </w:tc>
        <w:tc>
          <w:tcPr>
            <w:tcW w:w="46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15B74" w14:textId="77777777" w:rsidR="0000417F" w:rsidRPr="004F5F47" w:rsidRDefault="0000417F" w:rsidP="003B135D">
            <w:pPr>
              <w:jc w:val="center"/>
              <w:rPr>
                <w:b/>
                <w:bCs/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CO- Specific Marks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5DDD" w14:textId="77777777" w:rsidR="0000417F" w:rsidRPr="004F5F47" w:rsidRDefault="0000417F" w:rsidP="003B135D">
            <w:pPr>
              <w:jc w:val="center"/>
              <w:rPr>
                <w:b/>
                <w:bCs/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Total Marks</w:t>
            </w:r>
          </w:p>
        </w:tc>
        <w:tc>
          <w:tcPr>
            <w:tcW w:w="17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3B044" w14:textId="77777777" w:rsidR="0000417F" w:rsidRPr="004F5F47" w:rsidRDefault="0000417F" w:rsidP="003B135D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Remark &amp; Signature</w:t>
            </w:r>
          </w:p>
        </w:tc>
      </w:tr>
      <w:tr w:rsidR="0000417F" w:rsidRPr="00D55BB3" w14:paraId="3D8BD31E" w14:textId="77777777" w:rsidTr="00D91011">
        <w:trPr>
          <w:trHeight w:val="159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8BD9A" w14:textId="77777777" w:rsidR="0000417F" w:rsidRPr="004F5F47" w:rsidRDefault="0000417F" w:rsidP="0000417F">
            <w:pPr>
              <w:rPr>
                <w:color w:val="000000"/>
              </w:rPr>
            </w:pPr>
          </w:p>
        </w:tc>
        <w:tc>
          <w:tcPr>
            <w:tcW w:w="1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FE839B" w14:textId="77777777" w:rsidR="0000417F" w:rsidRPr="004F5F47" w:rsidRDefault="0000417F" w:rsidP="0000417F">
            <w:pPr>
              <w:rPr>
                <w:color w:val="000000"/>
              </w:rPr>
            </w:pPr>
          </w:p>
        </w:tc>
        <w:tc>
          <w:tcPr>
            <w:tcW w:w="14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B8FCC" w14:textId="77777777" w:rsidR="0000417F" w:rsidRPr="004F5F47" w:rsidRDefault="0000417F" w:rsidP="0000417F">
            <w:pPr>
              <w:rPr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871AF" w14:textId="77777777" w:rsidR="0000417F" w:rsidRPr="004F5F47" w:rsidRDefault="0000417F" w:rsidP="0000417F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CO1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E019F" w14:textId="77777777" w:rsidR="0000417F" w:rsidRPr="004F5F47" w:rsidRDefault="0000417F" w:rsidP="0000417F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CO2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0E955" w14:textId="77777777" w:rsidR="0000417F" w:rsidRPr="004F5F47" w:rsidRDefault="0000417F" w:rsidP="0000417F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CO3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44109" w14:textId="77777777" w:rsidR="0000417F" w:rsidRPr="004F5F47" w:rsidRDefault="0000417F" w:rsidP="0000417F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CO4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FEA56" w14:textId="77777777" w:rsidR="0000417F" w:rsidRPr="004F5F47" w:rsidRDefault="0000417F" w:rsidP="0000417F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CO</w:t>
            </w: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A694" w14:textId="77777777" w:rsidR="0000417F" w:rsidRPr="0000417F" w:rsidRDefault="0000417F" w:rsidP="0000417F">
            <w:pPr>
              <w:jc w:val="center"/>
              <w:rPr>
                <w:b/>
                <w:color w:val="000000"/>
              </w:rPr>
            </w:pPr>
            <w:r w:rsidRPr="0000417F">
              <w:rPr>
                <w:b/>
                <w:color w:val="000000"/>
              </w:rPr>
              <w:t>40</w:t>
            </w:r>
          </w:p>
        </w:tc>
        <w:tc>
          <w:tcPr>
            <w:tcW w:w="17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C6497" w14:textId="77777777" w:rsidR="0000417F" w:rsidRPr="004F5F47" w:rsidRDefault="0000417F" w:rsidP="0000417F">
            <w:pPr>
              <w:rPr>
                <w:color w:val="000000"/>
              </w:rPr>
            </w:pPr>
          </w:p>
        </w:tc>
      </w:tr>
      <w:tr w:rsidR="0000417F" w:rsidRPr="00D55BB3" w14:paraId="3F35B7E1" w14:textId="77777777" w:rsidTr="00D91011">
        <w:trPr>
          <w:trHeight w:val="5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EECB5" w14:textId="77777777" w:rsidR="0000417F" w:rsidRPr="00C3523C" w:rsidRDefault="0000417F" w:rsidP="0000417F">
            <w:pPr>
              <w:jc w:val="center"/>
              <w:rPr>
                <w:color w:val="000000"/>
              </w:rPr>
            </w:pPr>
            <w:r w:rsidRPr="00C3523C">
              <w:rPr>
                <w:bCs/>
                <w:color w:val="000000"/>
              </w:rPr>
              <w:t>1.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BA82D" w14:textId="77777777" w:rsidR="00B65E07" w:rsidRDefault="00B65E07" w:rsidP="00B65E07">
            <w:pPr>
              <w:rPr>
                <w:color w:val="000000"/>
              </w:rPr>
            </w:pPr>
          </w:p>
          <w:p w14:paraId="3AAFD10A" w14:textId="77777777" w:rsidR="0000417F" w:rsidRPr="004F5F47" w:rsidRDefault="00B65E07" w:rsidP="00B65E07">
            <w:pPr>
              <w:rPr>
                <w:color w:val="000000"/>
              </w:rPr>
            </w:pPr>
            <w:r>
              <w:rPr>
                <w:color w:val="000000"/>
              </w:rPr>
              <w:t>Assignment 1</w:t>
            </w:r>
            <w:r w:rsidR="0000417F" w:rsidRPr="004F5F47">
              <w:rPr>
                <w:color w:val="000000"/>
              </w:rPr>
              <w:br/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34EDE" w14:textId="77777777" w:rsidR="0000417F" w:rsidRPr="004F5F47" w:rsidRDefault="0000417F" w:rsidP="0000417F">
            <w:pPr>
              <w:jc w:val="center"/>
              <w:rPr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55325" w14:textId="11A2970D" w:rsidR="0000417F" w:rsidRPr="004F5F47" w:rsidRDefault="0000417F" w:rsidP="0000417F">
            <w:pPr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38AA2" w14:textId="77777777" w:rsidR="0000417F" w:rsidRPr="004F5F47" w:rsidRDefault="0000417F" w:rsidP="0000417F">
            <w:pPr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A3AAD" w14:textId="77777777" w:rsidR="0000417F" w:rsidRPr="004F5F47" w:rsidRDefault="0000417F" w:rsidP="0000417F">
            <w:pPr>
              <w:rPr>
                <w:color w:val="000000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9BFD0" w14:textId="77777777" w:rsidR="0000417F" w:rsidRPr="004F5F47" w:rsidRDefault="0000417F" w:rsidP="0000417F">
            <w:pPr>
              <w:rPr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548B" w14:textId="77777777" w:rsidR="0000417F" w:rsidRPr="004F5F47" w:rsidRDefault="0000417F" w:rsidP="0000417F">
            <w:pPr>
              <w:rPr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4B5C" w14:textId="77777777" w:rsidR="0000417F" w:rsidRPr="004F5F47" w:rsidRDefault="0000417F" w:rsidP="0000417F">
            <w:pPr>
              <w:rPr>
                <w:color w:val="00000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FF3B8" w14:textId="77777777" w:rsidR="0000417F" w:rsidRPr="004F5F47" w:rsidRDefault="0000417F" w:rsidP="0000417F">
            <w:pPr>
              <w:rPr>
                <w:color w:val="000000"/>
              </w:rPr>
            </w:pPr>
          </w:p>
        </w:tc>
      </w:tr>
      <w:tr w:rsidR="00B65E07" w:rsidRPr="00D55BB3" w14:paraId="3452F563" w14:textId="77777777" w:rsidTr="00D91011">
        <w:trPr>
          <w:trHeight w:val="5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C0B02" w14:textId="77777777" w:rsidR="00B65E07" w:rsidRPr="00C3523C" w:rsidRDefault="00B65E07" w:rsidP="00B65E07">
            <w:pPr>
              <w:jc w:val="center"/>
              <w:rPr>
                <w:color w:val="000000"/>
              </w:rPr>
            </w:pPr>
            <w:r w:rsidRPr="00C3523C">
              <w:rPr>
                <w:bCs/>
                <w:color w:val="000000"/>
              </w:rPr>
              <w:t>2.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FE27" w14:textId="77777777" w:rsidR="00B65E07" w:rsidRDefault="00B65E07" w:rsidP="00B65E07">
            <w:pPr>
              <w:rPr>
                <w:color w:val="000000"/>
              </w:rPr>
            </w:pPr>
          </w:p>
          <w:p w14:paraId="0C890160" w14:textId="77777777" w:rsidR="00B65E07" w:rsidRPr="004F5F47" w:rsidRDefault="00B65E07" w:rsidP="00B65E07">
            <w:pPr>
              <w:rPr>
                <w:color w:val="000000"/>
              </w:rPr>
            </w:pPr>
            <w:r>
              <w:rPr>
                <w:color w:val="000000"/>
              </w:rPr>
              <w:t>Assignment 2</w:t>
            </w:r>
            <w:r w:rsidRPr="004F5F47">
              <w:rPr>
                <w:color w:val="000000"/>
              </w:rPr>
              <w:br/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6863B" w14:textId="77777777" w:rsidR="00B65E07" w:rsidRPr="004F5F47" w:rsidRDefault="00B65E07" w:rsidP="00B65E07">
            <w:pPr>
              <w:jc w:val="center"/>
              <w:rPr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874C7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4CD23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E7F32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285F1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5427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E41B3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B2839" w14:textId="77777777" w:rsidR="00B65E07" w:rsidRPr="004F5F47" w:rsidRDefault="00B65E07" w:rsidP="00B65E07">
            <w:pPr>
              <w:rPr>
                <w:color w:val="000000"/>
              </w:rPr>
            </w:pPr>
          </w:p>
        </w:tc>
      </w:tr>
      <w:tr w:rsidR="00B65E07" w:rsidRPr="00D55BB3" w14:paraId="558A34E6" w14:textId="77777777" w:rsidTr="00D91011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CB945" w14:textId="77777777" w:rsidR="00B65E07" w:rsidRPr="00C3523C" w:rsidRDefault="00B65E07" w:rsidP="00B65E07">
            <w:pPr>
              <w:jc w:val="center"/>
              <w:rPr>
                <w:color w:val="000000"/>
              </w:rPr>
            </w:pPr>
            <w:r w:rsidRPr="00C3523C">
              <w:rPr>
                <w:bCs/>
                <w:color w:val="000000"/>
              </w:rPr>
              <w:t>3.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C71E5" w14:textId="77777777" w:rsidR="00B65E07" w:rsidRDefault="00B65E07" w:rsidP="00B65E07">
            <w:pPr>
              <w:rPr>
                <w:color w:val="000000"/>
              </w:rPr>
            </w:pPr>
          </w:p>
          <w:p w14:paraId="312A3256" w14:textId="77777777" w:rsidR="00B65E07" w:rsidRPr="004F5F47" w:rsidRDefault="00B65E07" w:rsidP="00B65E07">
            <w:pPr>
              <w:rPr>
                <w:color w:val="000000"/>
              </w:rPr>
            </w:pPr>
            <w:r>
              <w:rPr>
                <w:color w:val="000000"/>
              </w:rPr>
              <w:t>Assignment 3</w:t>
            </w:r>
            <w:r w:rsidRPr="004F5F47">
              <w:rPr>
                <w:color w:val="000000"/>
              </w:rPr>
              <w:br/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9E668" w14:textId="77777777" w:rsidR="00B65E07" w:rsidRPr="004F5F47" w:rsidRDefault="00B65E07" w:rsidP="00B65E07">
            <w:pPr>
              <w:jc w:val="center"/>
              <w:rPr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90377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6C458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75530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BD787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F54A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E7E8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29FD3" w14:textId="77777777" w:rsidR="00B65E07" w:rsidRPr="004F5F47" w:rsidRDefault="00B65E07" w:rsidP="00B65E07">
            <w:pPr>
              <w:rPr>
                <w:color w:val="000000"/>
              </w:rPr>
            </w:pPr>
          </w:p>
        </w:tc>
      </w:tr>
      <w:tr w:rsidR="00B65E07" w:rsidRPr="00D55BB3" w14:paraId="298E188F" w14:textId="77777777" w:rsidTr="00D91011">
        <w:trPr>
          <w:trHeight w:val="5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C2DD4" w14:textId="77777777" w:rsidR="00B65E07" w:rsidRPr="00C3523C" w:rsidRDefault="00B65E07" w:rsidP="00B65E07">
            <w:pPr>
              <w:jc w:val="center"/>
              <w:rPr>
                <w:color w:val="000000"/>
              </w:rPr>
            </w:pPr>
            <w:r w:rsidRPr="00C3523C">
              <w:rPr>
                <w:bCs/>
                <w:color w:val="000000"/>
              </w:rPr>
              <w:t>4.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6E26C" w14:textId="77777777" w:rsidR="00B65E07" w:rsidRDefault="00B65E07" w:rsidP="00B65E07">
            <w:pPr>
              <w:rPr>
                <w:color w:val="000000"/>
              </w:rPr>
            </w:pPr>
          </w:p>
          <w:p w14:paraId="4EF94338" w14:textId="77777777" w:rsidR="00B65E07" w:rsidRPr="004F5F47" w:rsidRDefault="00B65E07" w:rsidP="00B65E07">
            <w:pPr>
              <w:rPr>
                <w:color w:val="000000"/>
              </w:rPr>
            </w:pPr>
            <w:r>
              <w:rPr>
                <w:color w:val="000000"/>
              </w:rPr>
              <w:t>Assignment 4</w:t>
            </w:r>
            <w:r w:rsidRPr="004F5F47">
              <w:rPr>
                <w:color w:val="000000"/>
              </w:rPr>
              <w:br/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48A18" w14:textId="77777777" w:rsidR="00B65E07" w:rsidRPr="004F5F47" w:rsidRDefault="00B65E07" w:rsidP="00B65E07">
            <w:pPr>
              <w:jc w:val="center"/>
              <w:rPr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290E4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D29F5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F7F83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B8075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E75C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B321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FB276" w14:textId="77777777" w:rsidR="00B65E07" w:rsidRPr="004F5F47" w:rsidRDefault="00B65E07" w:rsidP="00B65E07">
            <w:pPr>
              <w:rPr>
                <w:color w:val="000000"/>
              </w:rPr>
            </w:pPr>
          </w:p>
        </w:tc>
      </w:tr>
      <w:tr w:rsidR="00B65E07" w:rsidRPr="00D55BB3" w14:paraId="1EB93145" w14:textId="77777777" w:rsidTr="00D91011">
        <w:trPr>
          <w:trHeight w:val="5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0E88F" w14:textId="77777777" w:rsidR="00B65E07" w:rsidRPr="00C3523C" w:rsidRDefault="00B65E07" w:rsidP="00B65E07">
            <w:pPr>
              <w:jc w:val="center"/>
              <w:rPr>
                <w:color w:val="000000"/>
              </w:rPr>
            </w:pPr>
            <w:r w:rsidRPr="00C3523C">
              <w:rPr>
                <w:bCs/>
                <w:color w:val="000000"/>
              </w:rPr>
              <w:t>5.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6A224" w14:textId="77777777" w:rsidR="00B65E07" w:rsidRDefault="00B65E07" w:rsidP="00B65E07">
            <w:pPr>
              <w:rPr>
                <w:color w:val="000000"/>
              </w:rPr>
            </w:pPr>
          </w:p>
          <w:p w14:paraId="05B74A60" w14:textId="77777777" w:rsidR="00B65E07" w:rsidRPr="004F5F47" w:rsidRDefault="00B65E07" w:rsidP="00B65E07">
            <w:pPr>
              <w:rPr>
                <w:color w:val="000000"/>
              </w:rPr>
            </w:pPr>
            <w:r>
              <w:rPr>
                <w:color w:val="000000"/>
              </w:rPr>
              <w:t>Assignment 5</w:t>
            </w:r>
            <w:r w:rsidRPr="004F5F47">
              <w:rPr>
                <w:color w:val="000000"/>
              </w:rPr>
              <w:br/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CEBC3" w14:textId="77777777" w:rsidR="00B65E07" w:rsidRPr="004F5F47" w:rsidRDefault="00B65E07" w:rsidP="00B65E07">
            <w:pPr>
              <w:jc w:val="center"/>
              <w:rPr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D7C17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E7FE7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DC35F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CD020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59CE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092E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7FF47" w14:textId="77777777" w:rsidR="00B65E07" w:rsidRPr="004F5F47" w:rsidRDefault="00B65E07" w:rsidP="00B65E07">
            <w:pPr>
              <w:rPr>
                <w:color w:val="000000"/>
              </w:rPr>
            </w:pPr>
          </w:p>
        </w:tc>
      </w:tr>
      <w:tr w:rsidR="00B65E07" w:rsidRPr="00D55BB3" w14:paraId="20BAA373" w14:textId="77777777" w:rsidTr="00D91011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3DBD0" w14:textId="77777777" w:rsidR="00B65E07" w:rsidRPr="00C3523C" w:rsidRDefault="00B65E07" w:rsidP="00B65E07">
            <w:pPr>
              <w:jc w:val="center"/>
              <w:rPr>
                <w:bCs/>
                <w:color w:val="000000"/>
              </w:rPr>
            </w:pPr>
            <w:r w:rsidRPr="00C3523C">
              <w:rPr>
                <w:bCs/>
                <w:color w:val="000000"/>
              </w:rPr>
              <w:t>6.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499CC" w14:textId="77777777" w:rsidR="00B65E07" w:rsidRDefault="00B65E07" w:rsidP="00B65E07">
            <w:pPr>
              <w:rPr>
                <w:color w:val="000000"/>
              </w:rPr>
            </w:pPr>
          </w:p>
          <w:p w14:paraId="6AFCFBC7" w14:textId="77777777" w:rsidR="00B65E07" w:rsidRPr="004F5F47" w:rsidRDefault="00B65E07" w:rsidP="00B65E07">
            <w:pPr>
              <w:rPr>
                <w:color w:val="000000"/>
              </w:rPr>
            </w:pPr>
            <w:r>
              <w:rPr>
                <w:color w:val="000000"/>
              </w:rPr>
              <w:t>Assignment 6</w:t>
            </w:r>
            <w:r w:rsidRPr="004F5F47">
              <w:rPr>
                <w:color w:val="000000"/>
              </w:rPr>
              <w:br/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3E4E0" w14:textId="77777777" w:rsidR="00B65E07" w:rsidRPr="004F5F47" w:rsidRDefault="00B65E07" w:rsidP="00B65E07">
            <w:pPr>
              <w:jc w:val="center"/>
              <w:rPr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02849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65A39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03784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E91A2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9CB0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E58E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B355A" w14:textId="77777777" w:rsidR="00B65E07" w:rsidRPr="004F5F47" w:rsidRDefault="00B65E07" w:rsidP="00B65E07">
            <w:pPr>
              <w:rPr>
                <w:color w:val="000000"/>
              </w:rPr>
            </w:pPr>
          </w:p>
        </w:tc>
      </w:tr>
      <w:tr w:rsidR="00B65E07" w:rsidRPr="00D55BB3" w14:paraId="4FEEE0A8" w14:textId="77777777" w:rsidTr="00D91011">
        <w:trPr>
          <w:trHeight w:val="5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D3FE1" w14:textId="77777777" w:rsidR="00B65E07" w:rsidRPr="00C3523C" w:rsidRDefault="00B65E07" w:rsidP="00B65E07">
            <w:pPr>
              <w:jc w:val="center"/>
              <w:rPr>
                <w:bCs/>
                <w:color w:val="000000"/>
              </w:rPr>
            </w:pPr>
            <w:r w:rsidRPr="00C3523C">
              <w:rPr>
                <w:bCs/>
                <w:color w:val="000000"/>
              </w:rPr>
              <w:t>7.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8710F" w14:textId="77777777" w:rsidR="00B65E07" w:rsidRDefault="00B65E07" w:rsidP="00B65E07">
            <w:pPr>
              <w:rPr>
                <w:color w:val="000000"/>
              </w:rPr>
            </w:pPr>
          </w:p>
          <w:p w14:paraId="1E860985" w14:textId="77777777" w:rsidR="00B65E07" w:rsidRPr="004F5F47" w:rsidRDefault="00B65E07" w:rsidP="00B65E07">
            <w:pPr>
              <w:rPr>
                <w:color w:val="000000"/>
              </w:rPr>
            </w:pPr>
            <w:r>
              <w:rPr>
                <w:color w:val="000000"/>
              </w:rPr>
              <w:t>Assignment 7</w:t>
            </w:r>
            <w:r w:rsidRPr="004F5F47">
              <w:rPr>
                <w:color w:val="000000"/>
              </w:rPr>
              <w:br/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7E838" w14:textId="77777777" w:rsidR="00B65E07" w:rsidRPr="004F5F47" w:rsidRDefault="00B65E07" w:rsidP="00B65E07">
            <w:pPr>
              <w:jc w:val="center"/>
              <w:rPr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468F5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B7D2F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E496A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36370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AA4F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84BF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56A60" w14:textId="77777777" w:rsidR="00B65E07" w:rsidRPr="004F5F47" w:rsidRDefault="00B65E07" w:rsidP="00B65E07">
            <w:pPr>
              <w:rPr>
                <w:color w:val="000000"/>
              </w:rPr>
            </w:pPr>
          </w:p>
        </w:tc>
      </w:tr>
      <w:tr w:rsidR="00B65E07" w:rsidRPr="00D55BB3" w14:paraId="4075BE01" w14:textId="77777777" w:rsidTr="00D91011">
        <w:trPr>
          <w:trHeight w:val="5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D6992" w14:textId="77777777" w:rsidR="00B65E07" w:rsidRPr="00C3523C" w:rsidRDefault="00B65E07" w:rsidP="00B65E07">
            <w:pPr>
              <w:jc w:val="center"/>
              <w:rPr>
                <w:bCs/>
                <w:color w:val="000000"/>
              </w:rPr>
            </w:pPr>
            <w:r w:rsidRPr="00C3523C">
              <w:rPr>
                <w:bCs/>
                <w:color w:val="000000"/>
              </w:rPr>
              <w:t>8.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7C607" w14:textId="77777777" w:rsidR="00B65E07" w:rsidRDefault="00B65E07" w:rsidP="00B65E07">
            <w:pPr>
              <w:rPr>
                <w:color w:val="000000"/>
              </w:rPr>
            </w:pPr>
          </w:p>
          <w:p w14:paraId="05B4D908" w14:textId="77777777" w:rsidR="00B65E07" w:rsidRPr="004F5F47" w:rsidRDefault="00B65E07" w:rsidP="00B65E07">
            <w:pPr>
              <w:rPr>
                <w:color w:val="000000"/>
              </w:rPr>
            </w:pPr>
            <w:r>
              <w:rPr>
                <w:color w:val="000000"/>
              </w:rPr>
              <w:t>Assignment 8</w:t>
            </w:r>
            <w:r w:rsidRPr="004F5F47">
              <w:rPr>
                <w:color w:val="000000"/>
              </w:rPr>
              <w:br/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6BD42" w14:textId="77777777" w:rsidR="00B65E07" w:rsidRPr="004F5F47" w:rsidRDefault="00B65E07" w:rsidP="00B65E07">
            <w:pPr>
              <w:jc w:val="center"/>
              <w:rPr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74D0A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35E16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D4996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CBFEE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EF64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B8AE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8AD86" w14:textId="77777777" w:rsidR="00B65E07" w:rsidRPr="004F5F47" w:rsidRDefault="00B65E07" w:rsidP="00B65E07">
            <w:pPr>
              <w:rPr>
                <w:color w:val="000000"/>
              </w:rPr>
            </w:pPr>
          </w:p>
        </w:tc>
      </w:tr>
      <w:tr w:rsidR="00B65E07" w:rsidRPr="00D55BB3" w14:paraId="51FDB85C" w14:textId="77777777" w:rsidTr="00D91011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6FB6B" w14:textId="77777777" w:rsidR="00B65E07" w:rsidRPr="00C3523C" w:rsidRDefault="00B65E07" w:rsidP="00B65E07">
            <w:pPr>
              <w:jc w:val="center"/>
              <w:rPr>
                <w:bCs/>
                <w:color w:val="000000"/>
              </w:rPr>
            </w:pPr>
            <w:r w:rsidRPr="00C3523C">
              <w:rPr>
                <w:bCs/>
                <w:color w:val="000000"/>
              </w:rPr>
              <w:t>9.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7DD30" w14:textId="77777777" w:rsidR="00B65E07" w:rsidRDefault="00B65E07" w:rsidP="00B65E07">
            <w:pPr>
              <w:rPr>
                <w:color w:val="000000"/>
              </w:rPr>
            </w:pPr>
          </w:p>
          <w:p w14:paraId="281D3F73" w14:textId="77777777" w:rsidR="00B65E07" w:rsidRPr="004F5F47" w:rsidRDefault="00B65E07" w:rsidP="00B65E07">
            <w:pPr>
              <w:rPr>
                <w:color w:val="000000"/>
              </w:rPr>
            </w:pPr>
            <w:r>
              <w:rPr>
                <w:color w:val="000000"/>
              </w:rPr>
              <w:t>Assignment 9</w:t>
            </w:r>
            <w:r w:rsidRPr="004F5F47">
              <w:rPr>
                <w:color w:val="000000"/>
              </w:rPr>
              <w:br/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7EB0F" w14:textId="77777777" w:rsidR="00B65E07" w:rsidRPr="004F5F47" w:rsidRDefault="00B65E07" w:rsidP="00B65E07">
            <w:pPr>
              <w:jc w:val="center"/>
              <w:rPr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14E7B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C88B8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5D1FD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59F67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155D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D520C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17837" w14:textId="77777777" w:rsidR="00B65E07" w:rsidRPr="004F5F47" w:rsidRDefault="00B65E07" w:rsidP="00B65E07">
            <w:pPr>
              <w:rPr>
                <w:color w:val="000000"/>
              </w:rPr>
            </w:pPr>
          </w:p>
        </w:tc>
      </w:tr>
      <w:tr w:rsidR="00B65E07" w:rsidRPr="00D55BB3" w14:paraId="44189B9F" w14:textId="77777777" w:rsidTr="00D91011">
        <w:trPr>
          <w:trHeight w:val="5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68E4C" w14:textId="77777777" w:rsidR="00B65E07" w:rsidRPr="00C3523C" w:rsidRDefault="00B65E07" w:rsidP="00B65E07">
            <w:pPr>
              <w:jc w:val="center"/>
              <w:rPr>
                <w:bCs/>
                <w:color w:val="000000"/>
              </w:rPr>
            </w:pPr>
            <w:r w:rsidRPr="00C3523C">
              <w:rPr>
                <w:bCs/>
                <w:color w:val="000000"/>
              </w:rPr>
              <w:t>10.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DAA29" w14:textId="77777777" w:rsidR="00B65E07" w:rsidRDefault="00B65E07" w:rsidP="00B65E07">
            <w:pPr>
              <w:rPr>
                <w:color w:val="000000"/>
              </w:rPr>
            </w:pPr>
          </w:p>
          <w:p w14:paraId="49D5DBB5" w14:textId="77777777" w:rsidR="00B65E07" w:rsidRPr="004F5F47" w:rsidRDefault="00B65E07" w:rsidP="00B65E07">
            <w:pPr>
              <w:rPr>
                <w:color w:val="000000"/>
              </w:rPr>
            </w:pPr>
            <w:r>
              <w:rPr>
                <w:color w:val="000000"/>
              </w:rPr>
              <w:t>Assignment 10</w:t>
            </w:r>
            <w:r w:rsidRPr="004F5F47">
              <w:rPr>
                <w:color w:val="000000"/>
              </w:rPr>
              <w:br/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A8F6A" w14:textId="77777777" w:rsidR="00B65E07" w:rsidRPr="004F5F47" w:rsidRDefault="00B65E07" w:rsidP="00B65E07">
            <w:pPr>
              <w:jc w:val="center"/>
              <w:rPr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C9520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1A845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12905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F895F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D236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2D25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6C1E1" w14:textId="77777777" w:rsidR="00B65E07" w:rsidRPr="004F5F47" w:rsidRDefault="00B65E07" w:rsidP="00B65E07">
            <w:pPr>
              <w:rPr>
                <w:color w:val="000000"/>
              </w:rPr>
            </w:pPr>
          </w:p>
        </w:tc>
      </w:tr>
      <w:tr w:rsidR="00B65E07" w:rsidRPr="00D55BB3" w14:paraId="6F685265" w14:textId="77777777" w:rsidTr="00D91011">
        <w:trPr>
          <w:trHeight w:val="5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6F627" w14:textId="77777777" w:rsidR="00B65E07" w:rsidRPr="00C3523C" w:rsidRDefault="00B65E07" w:rsidP="00B65E07">
            <w:pPr>
              <w:jc w:val="center"/>
              <w:rPr>
                <w:bCs/>
                <w:color w:val="000000"/>
              </w:rPr>
            </w:pPr>
            <w:r w:rsidRPr="00C3523C">
              <w:rPr>
                <w:bCs/>
                <w:color w:val="000000"/>
              </w:rPr>
              <w:t>11.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E3CBE" w14:textId="77777777" w:rsidR="00B65E07" w:rsidRDefault="00B65E07" w:rsidP="00B65E07">
            <w:pPr>
              <w:rPr>
                <w:color w:val="000000"/>
              </w:rPr>
            </w:pPr>
          </w:p>
          <w:p w14:paraId="049D0132" w14:textId="77777777" w:rsidR="00B65E07" w:rsidRPr="004F5F47" w:rsidRDefault="00B65E07" w:rsidP="00B65E07">
            <w:pPr>
              <w:rPr>
                <w:color w:val="000000"/>
              </w:rPr>
            </w:pPr>
            <w:r>
              <w:rPr>
                <w:color w:val="000000"/>
              </w:rPr>
              <w:t>Assignment 11</w:t>
            </w:r>
            <w:r w:rsidRPr="004F5F47">
              <w:rPr>
                <w:color w:val="000000"/>
              </w:rPr>
              <w:br/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3892C" w14:textId="77777777" w:rsidR="00B65E07" w:rsidRPr="004F5F47" w:rsidRDefault="00B65E07" w:rsidP="00B65E07">
            <w:pPr>
              <w:jc w:val="center"/>
              <w:rPr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224B1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6D9F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84600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254A7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5EAB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6AFC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72D79" w14:textId="77777777" w:rsidR="00B65E07" w:rsidRPr="004F5F47" w:rsidRDefault="00B65E07" w:rsidP="00B65E07">
            <w:pPr>
              <w:rPr>
                <w:color w:val="000000"/>
              </w:rPr>
            </w:pPr>
          </w:p>
        </w:tc>
      </w:tr>
      <w:tr w:rsidR="00B65E07" w:rsidRPr="00D55BB3" w14:paraId="6F916089" w14:textId="77777777" w:rsidTr="00D91011">
        <w:trPr>
          <w:trHeight w:val="5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DEBEC" w14:textId="77777777" w:rsidR="00B65E07" w:rsidRPr="00C3523C" w:rsidRDefault="00B65E07" w:rsidP="00B65E07">
            <w:pPr>
              <w:jc w:val="center"/>
              <w:rPr>
                <w:bCs/>
                <w:color w:val="000000"/>
              </w:rPr>
            </w:pPr>
            <w:r w:rsidRPr="00C3523C">
              <w:rPr>
                <w:bCs/>
                <w:color w:val="000000"/>
              </w:rPr>
              <w:t>12.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080B2" w14:textId="77777777" w:rsidR="00B65E07" w:rsidRDefault="00B65E07" w:rsidP="00B65E07">
            <w:pPr>
              <w:rPr>
                <w:color w:val="000000"/>
              </w:rPr>
            </w:pPr>
          </w:p>
          <w:p w14:paraId="1015FCD7" w14:textId="77777777" w:rsidR="00B65E07" w:rsidRPr="004F5F47" w:rsidRDefault="00B65E07" w:rsidP="00B65E07">
            <w:pPr>
              <w:rPr>
                <w:color w:val="000000"/>
              </w:rPr>
            </w:pPr>
            <w:r>
              <w:rPr>
                <w:color w:val="000000"/>
              </w:rPr>
              <w:t>Assignment 12</w:t>
            </w:r>
            <w:r w:rsidRPr="004F5F47">
              <w:rPr>
                <w:color w:val="000000"/>
              </w:rPr>
              <w:br/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8538" w14:textId="77777777" w:rsidR="00B65E07" w:rsidRPr="004F5F47" w:rsidRDefault="00B65E07" w:rsidP="00B65E07">
            <w:pPr>
              <w:jc w:val="center"/>
              <w:rPr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08944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EB9F7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0FE69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CFF80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A6FE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41C8" w14:textId="77777777" w:rsidR="00B65E07" w:rsidRPr="004F5F47" w:rsidRDefault="00B65E07" w:rsidP="00B65E07">
            <w:pPr>
              <w:rPr>
                <w:color w:val="00000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15187" w14:textId="77777777" w:rsidR="00B65E07" w:rsidRPr="004F5F47" w:rsidRDefault="00B65E07" w:rsidP="00B65E07">
            <w:pPr>
              <w:rPr>
                <w:color w:val="000000"/>
              </w:rPr>
            </w:pPr>
          </w:p>
        </w:tc>
      </w:tr>
    </w:tbl>
    <w:p w14:paraId="37316653" w14:textId="77777777" w:rsidR="0089769A" w:rsidRDefault="00C7415E">
      <w:pPr>
        <w:rPr>
          <w:b/>
          <w:sz w:val="20"/>
          <w:szCs w:val="20"/>
        </w:rPr>
      </w:pPr>
      <w:r w:rsidRPr="0089769A">
        <w:rPr>
          <w:b/>
          <w:sz w:val="20"/>
          <w:szCs w:val="20"/>
        </w:rPr>
        <w:tab/>
      </w:r>
      <w:r w:rsidRPr="0089769A">
        <w:rPr>
          <w:b/>
          <w:sz w:val="20"/>
          <w:szCs w:val="20"/>
        </w:rPr>
        <w:tab/>
      </w:r>
      <w:r w:rsidRPr="0089769A">
        <w:rPr>
          <w:b/>
          <w:sz w:val="20"/>
          <w:szCs w:val="20"/>
        </w:rPr>
        <w:tab/>
      </w:r>
      <w:r w:rsidRPr="0089769A">
        <w:rPr>
          <w:b/>
          <w:sz w:val="20"/>
          <w:szCs w:val="20"/>
        </w:rPr>
        <w:tab/>
      </w:r>
      <w:r w:rsidRPr="0089769A">
        <w:rPr>
          <w:b/>
          <w:sz w:val="20"/>
          <w:szCs w:val="20"/>
        </w:rPr>
        <w:tab/>
      </w:r>
    </w:p>
    <w:sectPr w:rsidR="0089769A" w:rsidSect="00CF7FB7">
      <w:headerReference w:type="default" r:id="rId8"/>
      <w:footerReference w:type="default" r:id="rId9"/>
      <w:pgSz w:w="11909" w:h="16834" w:code="9"/>
      <w:pgMar w:top="1008" w:right="720" w:bottom="1008" w:left="72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B8072" w14:textId="77777777" w:rsidR="000020F1" w:rsidRDefault="000020F1">
      <w:r>
        <w:separator/>
      </w:r>
    </w:p>
  </w:endnote>
  <w:endnote w:type="continuationSeparator" w:id="0">
    <w:p w14:paraId="10D898E8" w14:textId="77777777" w:rsidR="000020F1" w:rsidRDefault="00002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A6714" w14:textId="77777777" w:rsidR="00685EF1" w:rsidRDefault="004F5F47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79B8E795" wp14:editId="459943FA">
              <wp:simplePos x="0" y="0"/>
              <wp:positionH relativeFrom="column">
                <wp:posOffset>-10160</wp:posOffset>
              </wp:positionH>
              <wp:positionV relativeFrom="paragraph">
                <wp:posOffset>-220980</wp:posOffset>
              </wp:positionV>
              <wp:extent cx="6567170" cy="424180"/>
              <wp:effectExtent l="18415" t="36830" r="34290" b="0"/>
              <wp:wrapNone/>
              <wp:docPr id="2" name="Group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7170" cy="424180"/>
                        <a:chOff x="720" y="15420"/>
                        <a:chExt cx="10100" cy="600"/>
                      </a:xfrm>
                    </wpg:grpSpPr>
                    <wps:wsp>
                      <wps:cNvPr id="3" name="Line 116"/>
                      <wps:cNvCnPr>
                        <a:cxnSpLocks noChangeShapeType="1"/>
                      </wps:cNvCnPr>
                      <wps:spPr bwMode="auto">
                        <a:xfrm flipV="1">
                          <a:off x="740" y="15420"/>
                          <a:ext cx="100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720" y="15480"/>
                          <a:ext cx="99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51408" w14:textId="77777777" w:rsidR="00EB1B9B" w:rsidRPr="00916B48" w:rsidRDefault="00EB1B9B" w:rsidP="00EB1B9B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916B48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  <w:r w:rsidRPr="00916B48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916B48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5" o:spid="_x0000_s1029" style="position:absolute;margin-left:-.8pt;margin-top:-17.4pt;width:517.1pt;height:33.4pt;z-index:251663872" coordorigin="720,15420" coordsize="1010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">
              <v:line id="Line 116" o:spid="_x0000_s1030" style="position:absolute;flip:y;visibility:visible;mso-wrap-style:square" from="740,15420" to="10820,15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0Dzr8AAADaAAAADwAAAGRycy9kb3ducmV2LnhtbESP3YrCMBCF74V9hzAL3mlaF4rbNYoI&#10;wl4tWH2AMRnbajMpSdTu2xtB8PJwfj7OYjXYTtzIh9axgnyagSDWzrRcKzjst5M5iBCRDXaOScE/&#10;BVgtP0YLLI27845uVaxFGuFQooImxr6UMuiGLIap64mTd3LeYkzS19J4vKdx28lZlhXSYsuJ0GBP&#10;m4b0pbpaBXq3zjM8/2n+Tuj8VByrvPBKjT+H9Q+ISEN8h1/tX6PgC55X0g2Qyw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o0Dzr8AAADaAAAADwAAAAAAAAAAAAAAAACh&#10;AgAAZHJzL2Rvd25yZXYueG1sUEsFBgAAAAAEAAQA+QAAAI0DAAAAAA==&#10;" strokeweight="4.5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31" type="#_x0000_t202" style="position:absolute;left:720;top:15480;width:9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<v:textbox>
                  <w:txbxContent>
                    <w:p w:rsidR="00EB1B9B" w:rsidRPr="00916B48" w:rsidRDefault="00EB1B9B" w:rsidP="00EB1B9B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 w:rsidRPr="00916B48">
                        <w:rPr>
                          <w:i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  <w:t xml:space="preserve">  </w:t>
                      </w:r>
                      <w:r w:rsidRPr="00916B48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 w:rsidRPr="00916B48">
                        <w:rPr>
                          <w:i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  <w:t xml:space="preserve">    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3D1A99C" wp14:editId="3D648CB4">
              <wp:simplePos x="0" y="0"/>
              <wp:positionH relativeFrom="column">
                <wp:align>center</wp:align>
              </wp:positionH>
              <wp:positionV relativeFrom="paragraph">
                <wp:posOffset>-181610</wp:posOffset>
              </wp:positionV>
              <wp:extent cx="6255385" cy="381635"/>
              <wp:effectExtent l="5080" t="4445" r="6985" b="4445"/>
              <wp:wrapNone/>
              <wp:docPr id="1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5385" cy="3816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7A546" w14:textId="77777777" w:rsidR="00EB1B9B" w:rsidRDefault="00EB1B9B" w:rsidP="00EB1B9B">
                          <w:pPr>
                            <w:pStyle w:val="Footer"/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© Department of CSE</w:t>
                          </w:r>
                          <w:r>
                            <w:tab/>
                            <w:t xml:space="preserve">                                                                                                            </w:t>
                          </w:r>
                          <w:r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t xml:space="preserve">Page </w:t>
                          </w:r>
                          <w:r w:rsidR="00F8662E"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="00F8662E"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67F55">
                            <w:rPr>
                              <w:rStyle w:val="PageNumber"/>
                              <w:i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="00F8662E"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t xml:space="preserve"> of </w:t>
                          </w:r>
                          <w:r w:rsidR="00F8662E"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="00F8662E"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67F55">
                            <w:rPr>
                              <w:rStyle w:val="PageNumber"/>
                              <w:i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="00F8662E"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148C2475" w14:textId="77777777" w:rsidR="00EB1B9B" w:rsidRPr="00E6786A" w:rsidRDefault="00EB1B9B" w:rsidP="00EB1B9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9" o:spid="_x0000_s1032" type="#_x0000_t202" style="position:absolute;margin-left:0;margin-top:-14.3pt;width:492.55pt;height:30.05pt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" stroked="f">
              <v:fill opacity="0"/>
              <v:textbox>
                <w:txbxContent>
                  <w:p w:rsidR="00EB1B9B" w:rsidRDefault="00EB1B9B" w:rsidP="00EB1B9B">
                    <w:pPr>
                      <w:pStyle w:val="Footer"/>
                    </w:pPr>
                    <w:r>
                      <w:rPr>
                        <w:i/>
                        <w:sz w:val="20"/>
                        <w:szCs w:val="20"/>
                      </w:rPr>
                      <w:t>© Department of CSE</w:t>
                    </w:r>
                    <w:r>
                      <w:tab/>
                      <w:t xml:space="preserve">                                                                                                            </w:t>
                    </w:r>
                    <w:r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t xml:space="preserve">Page </w:t>
                    </w:r>
                    <w:r w:rsidR="00F8662E"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begin"/>
                    </w:r>
                    <w:r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instrText xml:space="preserve"> PAGE </w:instrText>
                    </w:r>
                    <w:r w:rsidR="00F8662E"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separate"/>
                    </w:r>
                    <w:r w:rsidR="00267F55">
                      <w:rPr>
                        <w:rStyle w:val="PageNumber"/>
                        <w:i/>
                        <w:noProof/>
                        <w:sz w:val="20"/>
                        <w:szCs w:val="20"/>
                      </w:rPr>
                      <w:t>1</w:t>
                    </w:r>
                    <w:r w:rsidR="00F8662E"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end"/>
                    </w:r>
                    <w:r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t xml:space="preserve"> of </w:t>
                    </w:r>
                    <w:r w:rsidR="00F8662E"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begin"/>
                    </w:r>
                    <w:r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instrText xml:space="preserve"> NUMPAGES </w:instrText>
                    </w:r>
                    <w:r w:rsidR="00F8662E"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separate"/>
                    </w:r>
                    <w:r w:rsidR="00267F55">
                      <w:rPr>
                        <w:rStyle w:val="PageNumber"/>
                        <w:i/>
                        <w:noProof/>
                        <w:sz w:val="20"/>
                        <w:szCs w:val="20"/>
                      </w:rPr>
                      <w:t>1</w:t>
                    </w:r>
                    <w:r w:rsidR="00F8662E"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end"/>
                    </w:r>
                  </w:p>
                  <w:p w:rsidR="00EB1B9B" w:rsidRPr="00E6786A" w:rsidRDefault="00EB1B9B" w:rsidP="00EB1B9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4C801" w14:textId="77777777" w:rsidR="000020F1" w:rsidRDefault="000020F1">
      <w:r>
        <w:separator/>
      </w:r>
    </w:p>
  </w:footnote>
  <w:footnote w:type="continuationSeparator" w:id="0">
    <w:p w14:paraId="5E003CEE" w14:textId="77777777" w:rsidR="000020F1" w:rsidRDefault="00002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64498" w14:textId="77777777" w:rsidR="002533AC" w:rsidRDefault="002533AC" w:rsidP="00C768CB">
    <w:pPr>
      <w:pStyle w:val="Header"/>
    </w:pPr>
  </w:p>
  <w:p w14:paraId="65E2714E" w14:textId="77777777" w:rsidR="002533AC" w:rsidRDefault="00014EEC" w:rsidP="00C768CB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6F8FC0C9" wp14:editId="78E3D4F4">
              <wp:simplePos x="0" y="0"/>
              <wp:positionH relativeFrom="column">
                <wp:posOffset>-9525</wp:posOffset>
              </wp:positionH>
              <wp:positionV relativeFrom="paragraph">
                <wp:posOffset>129540</wp:posOffset>
              </wp:positionV>
              <wp:extent cx="6696527" cy="509270"/>
              <wp:effectExtent l="0" t="0" r="9525" b="508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6527" cy="509270"/>
                        <a:chOff x="0" y="0"/>
                        <a:chExt cx="6696527" cy="509270"/>
                      </a:xfrm>
                    </wpg:grpSpPr>
                    <wps:wsp>
                      <wps:cNvPr id="6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1990725" y="0"/>
                          <a:ext cx="4705802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6B6B9" w14:textId="77777777" w:rsidR="00EB1B9B" w:rsidRPr="00D45055" w:rsidRDefault="00EB1B9B" w:rsidP="00EB1B9B">
                            <w:pPr>
                              <w:tabs>
                                <w:tab w:val="left" w:pos="5325"/>
                              </w:tabs>
                              <w:jc w:val="right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45055">
                              <w:rPr>
                                <w:i/>
                                <w:sz w:val="22"/>
                                <w:szCs w:val="22"/>
                              </w:rPr>
                              <w:t xml:space="preserve">Techno </w:t>
                            </w:r>
                            <w:r w:rsidR="004F5F47">
                              <w:rPr>
                                <w:i/>
                                <w:sz w:val="22"/>
                                <w:szCs w:val="22"/>
                              </w:rPr>
                              <w:t>Main</w:t>
                            </w:r>
                          </w:p>
                          <w:p w14:paraId="464CAF2C" w14:textId="77777777" w:rsidR="00EB1B9B" w:rsidRPr="00D45055" w:rsidRDefault="00EB1B9B" w:rsidP="00EB1B9B">
                            <w:pPr>
                              <w:tabs>
                                <w:tab w:val="left" w:pos="5325"/>
                              </w:tabs>
                              <w:jc w:val="right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45055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  EM-4/1, Sector-V,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D45055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Salt Lake City</w:t>
                                </w:r>
                              </w:smartTag>
                            </w:smartTag>
                            <w:r w:rsidRPr="00D45055">
                              <w:rPr>
                                <w:i/>
                                <w:sz w:val="22"/>
                                <w:szCs w:val="22"/>
                              </w:rPr>
                              <w:t>, Kolkata- 700091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114"/>
                      <wps:cNvCnPr>
                        <a:cxnSpLocks noChangeShapeType="1"/>
                      </wps:cNvCnPr>
                      <wps:spPr bwMode="auto">
                        <a:xfrm>
                          <a:off x="0" y="476250"/>
                          <a:ext cx="6643486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9" o:spid="_x0000_s1026" style="position:absolute;margin-left:-.75pt;margin-top:10.2pt;width:527.3pt;height:40.1pt;z-index:251662848" coordsize="66965,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7" type="#_x0000_t202" style="position:absolute;left:19907;width:4705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EB1B9B" w:rsidRPr="00D45055" w:rsidRDefault="00EB1B9B" w:rsidP="00EB1B9B">
                      <w:pPr>
                        <w:tabs>
                          <w:tab w:val="left" w:pos="5325"/>
                        </w:tabs>
                        <w:jc w:val="right"/>
                        <w:rPr>
                          <w:i/>
                          <w:sz w:val="22"/>
                          <w:szCs w:val="22"/>
                        </w:rPr>
                      </w:pPr>
                      <w:r w:rsidRPr="00D45055">
                        <w:rPr>
                          <w:i/>
                          <w:sz w:val="22"/>
                          <w:szCs w:val="22"/>
                        </w:rPr>
                        <w:t xml:space="preserve">Techno </w:t>
                      </w:r>
                      <w:r w:rsidR="004F5F47">
                        <w:rPr>
                          <w:i/>
                          <w:sz w:val="22"/>
                          <w:szCs w:val="22"/>
                        </w:rPr>
                        <w:t>Main</w:t>
                      </w:r>
                    </w:p>
                    <w:p w:rsidR="00EB1B9B" w:rsidRPr="00D45055" w:rsidRDefault="00EB1B9B" w:rsidP="00EB1B9B">
                      <w:pPr>
                        <w:tabs>
                          <w:tab w:val="left" w:pos="5325"/>
                        </w:tabs>
                        <w:jc w:val="right"/>
                        <w:rPr>
                          <w:i/>
                          <w:sz w:val="22"/>
                          <w:szCs w:val="22"/>
                        </w:rPr>
                      </w:pPr>
                      <w:r w:rsidRPr="00D45055">
                        <w:rPr>
                          <w:i/>
                          <w:sz w:val="22"/>
                          <w:szCs w:val="22"/>
                        </w:rPr>
                        <w:t xml:space="preserve">       EM-4/1, Sector-V,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D45055">
                            <w:rPr>
                              <w:i/>
                              <w:sz w:val="22"/>
                              <w:szCs w:val="22"/>
                            </w:rPr>
                            <w:t>Salt Lake City</w:t>
                          </w:r>
                        </w:smartTag>
                      </w:smartTag>
                      <w:r w:rsidRPr="00D45055">
                        <w:rPr>
                          <w:i/>
                          <w:sz w:val="22"/>
                          <w:szCs w:val="22"/>
                        </w:rPr>
                        <w:t>, Kolkata- 700091</w:t>
                      </w:r>
                    </w:p>
                  </w:txbxContent>
                </v:textbox>
              </v:shape>
              <v:line id="Line 114" o:spid="_x0000_s1028" style="position:absolute;visibility:visible;mso-wrap-style:square" from="0,4762" to="66434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jwOMAAAADaAAAADwAAAGRycy9kb3ducmV2LnhtbERPXWvCMBR9F/wP4Qp700RhY1ajTGXg&#10;GDJWB3u9NNe2rrkpSdRuv94MBB8P53u+7GwjzuRD7VjDeKRAEBfO1Fxq+Nq/Dp9BhIhssHFMGn4p&#10;wHLR780xM+7Cn3TOYylSCIcMNVQxtpmUoajIYhi5ljhxB+ctxgR9KY3HSwq3jZwo9SQt1pwaKmxp&#10;XVHxk5/sf8njYXv6Vu9+Nd29faju6P8mG60fBt3LDESkLt7FN/fWaEhb05V0A+TiC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7Y8DjAAAAA2gAAAA8AAAAAAAAAAAAAAAAA&#10;oQIAAGRycy9kb3ducmV2LnhtbFBLBQYAAAAABAAEAPkAAACOAwAAAAA=&#10;" strokeweight="4.5pt">
                <v:stroke linestyle="thinThick"/>
              </v:line>
            </v:group>
          </w:pict>
        </mc:Fallback>
      </mc:AlternateContent>
    </w:r>
    <w:r w:rsidR="004F5F47" w:rsidRPr="00083709">
      <w:rPr>
        <w:noProof/>
        <w:lang w:val="en-IN" w:eastAsia="en-IN"/>
      </w:rPr>
      <w:drawing>
        <wp:inline distT="0" distB="0" distL="0" distR="0" wp14:anchorId="576D913F" wp14:editId="2169FA6D">
          <wp:extent cx="556260" cy="533400"/>
          <wp:effectExtent l="0" t="0" r="0" b="0"/>
          <wp:docPr id="5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21A15E" w14:textId="77777777" w:rsidR="002533AC" w:rsidRDefault="002533AC" w:rsidP="00C768CB">
    <w:pPr>
      <w:pStyle w:val="Header"/>
    </w:pPr>
  </w:p>
  <w:p w14:paraId="1438596F" w14:textId="77777777" w:rsidR="002533AC" w:rsidRDefault="002533AC" w:rsidP="00C768CB">
    <w:pPr>
      <w:pStyle w:val="Header"/>
    </w:pPr>
  </w:p>
  <w:p w14:paraId="50CBB956" w14:textId="77777777" w:rsidR="002533AC" w:rsidRDefault="004F5F47" w:rsidP="002533AC">
    <w:pPr>
      <w:pStyle w:val="Title"/>
      <w:rPr>
        <w:sz w:val="24"/>
      </w:rPr>
    </w:pPr>
    <w:r>
      <w:rPr>
        <w:sz w:val="24"/>
      </w:rPr>
      <w:t xml:space="preserve">Lab </w:t>
    </w:r>
    <w:r w:rsidR="002533AC">
      <w:rPr>
        <w:sz w:val="24"/>
      </w:rPr>
      <w:t xml:space="preserve">Execution </w:t>
    </w:r>
    <w:r>
      <w:rPr>
        <w:sz w:val="24"/>
      </w:rPr>
      <w:t xml:space="preserve">Top </w:t>
    </w:r>
    <w:r w:rsidR="002533AC">
      <w:rPr>
        <w:sz w:val="24"/>
      </w:rPr>
      <w:t>Sheet</w:t>
    </w:r>
    <w:r w:rsidR="00267F55">
      <w:rPr>
        <w:sz w:val="24"/>
      </w:rPr>
      <w:t xml:space="preserve"> for CSE, Sec-</w:t>
    </w:r>
  </w:p>
  <w:p w14:paraId="3291F30E" w14:textId="77777777" w:rsidR="002533AC" w:rsidRDefault="002533AC" w:rsidP="002533AC">
    <w:pPr>
      <w:pStyle w:val="Subtitle"/>
      <w:rPr>
        <w:sz w:val="22"/>
      </w:rPr>
    </w:pPr>
  </w:p>
  <w:p w14:paraId="24263F9F" w14:textId="77777777" w:rsidR="002533AC" w:rsidRDefault="0068004B" w:rsidP="002533AC">
    <w:pPr>
      <w:pStyle w:val="Subtitle"/>
      <w:ind w:left="1440"/>
      <w:rPr>
        <w:sz w:val="22"/>
      </w:rPr>
    </w:pPr>
    <w:r>
      <w:rPr>
        <w:sz w:val="22"/>
      </w:rPr>
      <w:t>Student</w:t>
    </w:r>
    <w:r w:rsidR="002533AC">
      <w:rPr>
        <w:sz w:val="22"/>
      </w:rPr>
      <w:t xml:space="preserve"> Name</w:t>
    </w:r>
    <w:r w:rsidR="002533AC">
      <w:rPr>
        <w:sz w:val="22"/>
      </w:rPr>
      <w:tab/>
      <w:t xml:space="preserve">: </w:t>
    </w:r>
  </w:p>
  <w:p w14:paraId="6A6380F0" w14:textId="77777777" w:rsidR="004F5F47" w:rsidRDefault="004F5F47" w:rsidP="002533AC">
    <w:pPr>
      <w:pStyle w:val="Subtitle"/>
      <w:ind w:left="1440"/>
      <w:rPr>
        <w:sz w:val="22"/>
      </w:rPr>
    </w:pPr>
    <w:r>
      <w:rPr>
        <w:sz w:val="22"/>
      </w:rPr>
      <w:t xml:space="preserve">Roll No </w:t>
    </w:r>
    <w:r>
      <w:rPr>
        <w:sz w:val="22"/>
      </w:rPr>
      <w:tab/>
      <w:t>:</w:t>
    </w:r>
  </w:p>
  <w:p w14:paraId="065670A6" w14:textId="77777777" w:rsidR="002533AC" w:rsidRDefault="002533AC" w:rsidP="002533AC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220"/>
      </w:tabs>
      <w:ind w:left="1440"/>
      <w:jc w:val="both"/>
      <w:rPr>
        <w:b/>
        <w:bCs/>
        <w:sz w:val="22"/>
      </w:rPr>
    </w:pPr>
    <w:r>
      <w:rPr>
        <w:b/>
        <w:bCs/>
        <w:sz w:val="22"/>
      </w:rPr>
      <w:t>Subject</w:t>
    </w:r>
    <w:r>
      <w:rPr>
        <w:b/>
        <w:bCs/>
        <w:sz w:val="22"/>
      </w:rPr>
      <w:tab/>
      <w:t xml:space="preserve"> Name</w:t>
    </w:r>
    <w:r>
      <w:rPr>
        <w:b/>
        <w:bCs/>
        <w:sz w:val="22"/>
      </w:rPr>
      <w:tab/>
      <w:t xml:space="preserve">: </w:t>
    </w:r>
  </w:p>
  <w:p w14:paraId="3D2C54A4" w14:textId="77777777" w:rsidR="002533AC" w:rsidRDefault="002533AC" w:rsidP="002533AC">
    <w:pPr>
      <w:ind w:left="1440"/>
      <w:jc w:val="both"/>
      <w:rPr>
        <w:b/>
        <w:bCs/>
        <w:sz w:val="22"/>
      </w:rPr>
    </w:pPr>
    <w:r>
      <w:rPr>
        <w:b/>
        <w:bCs/>
        <w:sz w:val="22"/>
      </w:rPr>
      <w:t>Subject Code</w:t>
    </w:r>
    <w:r>
      <w:rPr>
        <w:b/>
        <w:bCs/>
        <w:sz w:val="22"/>
      </w:rPr>
      <w:tab/>
      <w:t xml:space="preserve">: </w:t>
    </w:r>
  </w:p>
  <w:p w14:paraId="68B7E43A" w14:textId="77777777" w:rsidR="002533AC" w:rsidRPr="002533AC" w:rsidRDefault="002533AC" w:rsidP="002533AC">
    <w:pPr>
      <w:ind w:left="1440"/>
      <w:jc w:val="both"/>
      <w:rPr>
        <w:b/>
        <w:bCs/>
        <w:sz w:val="22"/>
      </w:rPr>
    </w:pPr>
    <w:r>
      <w:rPr>
        <w:b/>
        <w:bCs/>
        <w:sz w:val="22"/>
      </w:rPr>
      <w:t>Session</w:t>
    </w:r>
    <w:r>
      <w:rPr>
        <w:b/>
        <w:bCs/>
        <w:sz w:val="22"/>
      </w:rPr>
      <w:tab/>
    </w:r>
    <w:r>
      <w:rPr>
        <w:b/>
        <w:bCs/>
        <w:sz w:val="22"/>
      </w:rPr>
      <w:tab/>
      <w:t>:</w:t>
    </w:r>
  </w:p>
  <w:p w14:paraId="71BB7E4D" w14:textId="77777777" w:rsidR="001210B6" w:rsidRPr="00C768CB" w:rsidRDefault="001210B6" w:rsidP="00C7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6715"/>
    <w:multiLevelType w:val="multilevel"/>
    <w:tmpl w:val="CC4E8AF2"/>
    <w:lvl w:ilvl="0">
      <w:start w:val="1"/>
      <w:numFmt w:val="decimal"/>
      <w:lvlText w:val="%1."/>
      <w:lvlJc w:val="left"/>
      <w:pPr>
        <w:tabs>
          <w:tab w:val="num" w:pos="720"/>
        </w:tabs>
        <w:ind w:left="648" w:hanging="64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F3474E"/>
    <w:multiLevelType w:val="multilevel"/>
    <w:tmpl w:val="ADEE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E57EAF"/>
    <w:multiLevelType w:val="multilevel"/>
    <w:tmpl w:val="90DEFE14"/>
    <w:lvl w:ilvl="0">
      <w:start w:val="1"/>
      <w:numFmt w:val="decimal"/>
      <w:lvlText w:val="%1."/>
      <w:lvlJc w:val="left"/>
      <w:pPr>
        <w:tabs>
          <w:tab w:val="num" w:pos="720"/>
        </w:tabs>
        <w:ind w:left="648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FF5FE3"/>
    <w:multiLevelType w:val="hybridMultilevel"/>
    <w:tmpl w:val="CC4E8AF2"/>
    <w:lvl w:ilvl="0" w:tplc="EB885BE4">
      <w:start w:val="1"/>
      <w:numFmt w:val="decimal"/>
      <w:lvlText w:val="%1."/>
      <w:lvlJc w:val="left"/>
      <w:pPr>
        <w:tabs>
          <w:tab w:val="num" w:pos="720"/>
        </w:tabs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F47"/>
    <w:rsid w:val="000020F1"/>
    <w:rsid w:val="0000417F"/>
    <w:rsid w:val="0000610B"/>
    <w:rsid w:val="00014EEC"/>
    <w:rsid w:val="000157B2"/>
    <w:rsid w:val="000256B1"/>
    <w:rsid w:val="000469D9"/>
    <w:rsid w:val="000600E8"/>
    <w:rsid w:val="000B2319"/>
    <w:rsid w:val="000B4E7E"/>
    <w:rsid w:val="000B546A"/>
    <w:rsid w:val="000C57B1"/>
    <w:rsid w:val="000D644D"/>
    <w:rsid w:val="000E0453"/>
    <w:rsid w:val="000E7EB0"/>
    <w:rsid w:val="00103368"/>
    <w:rsid w:val="001210B6"/>
    <w:rsid w:val="00121D9C"/>
    <w:rsid w:val="00121F6A"/>
    <w:rsid w:val="00134053"/>
    <w:rsid w:val="00135F2E"/>
    <w:rsid w:val="001421E2"/>
    <w:rsid w:val="001829CD"/>
    <w:rsid w:val="00187F45"/>
    <w:rsid w:val="001919DF"/>
    <w:rsid w:val="00193046"/>
    <w:rsid w:val="001A6FC9"/>
    <w:rsid w:val="001D1B0C"/>
    <w:rsid w:val="002021D1"/>
    <w:rsid w:val="0021406A"/>
    <w:rsid w:val="002533AC"/>
    <w:rsid w:val="00257195"/>
    <w:rsid w:val="00267F55"/>
    <w:rsid w:val="00284468"/>
    <w:rsid w:val="002B037F"/>
    <w:rsid w:val="002C789E"/>
    <w:rsid w:val="0031282F"/>
    <w:rsid w:val="00314F3D"/>
    <w:rsid w:val="00336A62"/>
    <w:rsid w:val="00357538"/>
    <w:rsid w:val="003D4A83"/>
    <w:rsid w:val="003E0423"/>
    <w:rsid w:val="003E309D"/>
    <w:rsid w:val="00417E8C"/>
    <w:rsid w:val="0042176F"/>
    <w:rsid w:val="004E6FB2"/>
    <w:rsid w:val="004E7258"/>
    <w:rsid w:val="004F0497"/>
    <w:rsid w:val="004F5F47"/>
    <w:rsid w:val="004F68EA"/>
    <w:rsid w:val="005034D1"/>
    <w:rsid w:val="005153ED"/>
    <w:rsid w:val="0053587C"/>
    <w:rsid w:val="005F0A0C"/>
    <w:rsid w:val="006005A2"/>
    <w:rsid w:val="0060131E"/>
    <w:rsid w:val="00636569"/>
    <w:rsid w:val="00645B1A"/>
    <w:rsid w:val="00667585"/>
    <w:rsid w:val="00667A78"/>
    <w:rsid w:val="0068004B"/>
    <w:rsid w:val="00685EF1"/>
    <w:rsid w:val="006B4D4B"/>
    <w:rsid w:val="006E68C1"/>
    <w:rsid w:val="006F45FA"/>
    <w:rsid w:val="006F47CA"/>
    <w:rsid w:val="0076662B"/>
    <w:rsid w:val="007800D1"/>
    <w:rsid w:val="00793398"/>
    <w:rsid w:val="007B75C3"/>
    <w:rsid w:val="007F1195"/>
    <w:rsid w:val="008100A2"/>
    <w:rsid w:val="00824FEB"/>
    <w:rsid w:val="00835368"/>
    <w:rsid w:val="00835AE7"/>
    <w:rsid w:val="008653F5"/>
    <w:rsid w:val="0089769A"/>
    <w:rsid w:val="008C0186"/>
    <w:rsid w:val="008F0A08"/>
    <w:rsid w:val="008F2D9C"/>
    <w:rsid w:val="008F6C71"/>
    <w:rsid w:val="00935FD6"/>
    <w:rsid w:val="009454DA"/>
    <w:rsid w:val="009567A2"/>
    <w:rsid w:val="00980BC9"/>
    <w:rsid w:val="009A439C"/>
    <w:rsid w:val="009A49DC"/>
    <w:rsid w:val="009C4126"/>
    <w:rsid w:val="009D4418"/>
    <w:rsid w:val="009E1C69"/>
    <w:rsid w:val="00A414C9"/>
    <w:rsid w:val="00A532FB"/>
    <w:rsid w:val="00A61486"/>
    <w:rsid w:val="00A83EB8"/>
    <w:rsid w:val="00A865CC"/>
    <w:rsid w:val="00AA1D77"/>
    <w:rsid w:val="00AE37E2"/>
    <w:rsid w:val="00AF348F"/>
    <w:rsid w:val="00B025AA"/>
    <w:rsid w:val="00B65E07"/>
    <w:rsid w:val="00BC4CBC"/>
    <w:rsid w:val="00C06CAB"/>
    <w:rsid w:val="00C23095"/>
    <w:rsid w:val="00C258A1"/>
    <w:rsid w:val="00C3104E"/>
    <w:rsid w:val="00C3523C"/>
    <w:rsid w:val="00C541EB"/>
    <w:rsid w:val="00C563FF"/>
    <w:rsid w:val="00C65261"/>
    <w:rsid w:val="00C7415E"/>
    <w:rsid w:val="00C768CB"/>
    <w:rsid w:val="00C9071E"/>
    <w:rsid w:val="00CA7DDD"/>
    <w:rsid w:val="00CB52B2"/>
    <w:rsid w:val="00CD17BA"/>
    <w:rsid w:val="00CF7FB7"/>
    <w:rsid w:val="00D40855"/>
    <w:rsid w:val="00D67B93"/>
    <w:rsid w:val="00D76E0F"/>
    <w:rsid w:val="00D91011"/>
    <w:rsid w:val="00D96D1A"/>
    <w:rsid w:val="00DE35CF"/>
    <w:rsid w:val="00DE646E"/>
    <w:rsid w:val="00E2166E"/>
    <w:rsid w:val="00E47C44"/>
    <w:rsid w:val="00E64E5A"/>
    <w:rsid w:val="00E7255D"/>
    <w:rsid w:val="00E9529C"/>
    <w:rsid w:val="00EB1B9B"/>
    <w:rsid w:val="00EB4A16"/>
    <w:rsid w:val="00ED4A67"/>
    <w:rsid w:val="00EF3853"/>
    <w:rsid w:val="00F8662E"/>
    <w:rsid w:val="00F909F2"/>
    <w:rsid w:val="00FB1AEB"/>
    <w:rsid w:val="00FD0F63"/>
    <w:rsid w:val="00FD2AED"/>
    <w:rsid w:val="00FD6B3E"/>
    <w:rsid w:val="00F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592DEC15"/>
  <w15:chartTrackingRefBased/>
  <w15:docId w15:val="{706860AA-B4DE-469E-9C9E-564B3542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34053"/>
    <w:pPr>
      <w:jc w:val="center"/>
    </w:pPr>
    <w:rPr>
      <w:b/>
      <w:bCs/>
      <w:sz w:val="28"/>
      <w:u w:val="single"/>
    </w:rPr>
  </w:style>
  <w:style w:type="paragraph" w:styleId="Subtitle">
    <w:name w:val="Subtitle"/>
    <w:basedOn w:val="Normal"/>
    <w:qFormat/>
    <w:rsid w:val="00134053"/>
    <w:pPr>
      <w:jc w:val="both"/>
    </w:pPr>
    <w:rPr>
      <w:b/>
      <w:bCs/>
    </w:rPr>
  </w:style>
  <w:style w:type="paragraph" w:styleId="Header">
    <w:name w:val="header"/>
    <w:basedOn w:val="Normal"/>
    <w:rsid w:val="001340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340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B1B9B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EB1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2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ial\Session%20July-Dec%202019\CS%20701%20791\Lab%20Execution%20Top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A10CE-F016-4A78-A8BF-D79FCEDD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Execution Top Sheet.dot</Template>
  <TotalTime>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</vt:lpstr>
    </vt:vector>
  </TitlesOfParts>
  <Company>bppimt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subject/>
  <dc:creator>MRINAL</dc:creator>
  <cp:keywords/>
  <cp:lastModifiedBy>Adi adi</cp:lastModifiedBy>
  <cp:revision>10</cp:revision>
  <cp:lastPrinted>2011-02-15T11:06:00Z</cp:lastPrinted>
  <dcterms:created xsi:type="dcterms:W3CDTF">2019-10-23T12:29:00Z</dcterms:created>
  <dcterms:modified xsi:type="dcterms:W3CDTF">2020-05-26T07:33:00Z</dcterms:modified>
</cp:coreProperties>
</file>